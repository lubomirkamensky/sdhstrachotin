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95" w:rsidRDefault="00CB4B95" w:rsidP="00E1397D">
      <w:pPr>
        <w:pStyle w:val="Title"/>
        <w:spacing w:line="240" w:lineRule="auto"/>
      </w:pPr>
      <w:r>
        <w:t>Podrobnější informace ke kurzu</w:t>
      </w:r>
    </w:p>
    <w:p w:rsidR="00CB4B95" w:rsidRDefault="00CB4B95" w:rsidP="004B0CF9">
      <w:pPr>
        <w:pStyle w:val="Title"/>
        <w:spacing w:line="240" w:lineRule="auto"/>
      </w:pPr>
      <w:r>
        <w:t>Řešení mimořádných událostí – práce na vodě</w:t>
      </w:r>
    </w:p>
    <w:p w:rsidR="00CB4B95" w:rsidRDefault="00CB4B95" w:rsidP="004B0CF9">
      <w:pPr>
        <w:pStyle w:val="Title"/>
        <w:spacing w:line="240" w:lineRule="auto"/>
        <w:rPr>
          <w:rFonts w:cs="Times New Roman"/>
        </w:rPr>
      </w:pPr>
      <w:r>
        <w:t>Víkend 8.8. –10.8.2014</w:t>
      </w:r>
    </w:p>
    <w:p w:rsidR="00CB4B95" w:rsidRDefault="00CB4B95" w:rsidP="00E1397D">
      <w:pPr>
        <w:jc w:val="center"/>
      </w:pPr>
      <w:r>
        <w:t>v rámci udržitelnosti projektu</w:t>
      </w:r>
    </w:p>
    <w:p w:rsidR="00CB4B95" w:rsidRPr="00E1397D" w:rsidRDefault="00CB4B95" w:rsidP="00E1397D">
      <w:pPr>
        <w:jc w:val="center"/>
        <w:rPr>
          <w:b/>
          <w:bCs/>
          <w:color w:val="000000"/>
          <w:lang w:eastAsia="cs-CZ"/>
        </w:rPr>
      </w:pPr>
      <w:r w:rsidRPr="00E1397D">
        <w:rPr>
          <w:b/>
          <w:bCs/>
          <w:color w:val="000000"/>
          <w:lang w:eastAsia="cs-CZ"/>
        </w:rPr>
        <w:t>Specializační kurzy lektorů ochrany obyvatelstva v Jihomoravském kraji</w:t>
      </w:r>
    </w:p>
    <w:p w:rsidR="00CB4B95" w:rsidRDefault="00CB4B95" w:rsidP="00E1397D">
      <w:pPr>
        <w:jc w:val="center"/>
      </w:pPr>
      <w:r>
        <w:t>reg. číslo</w:t>
      </w:r>
    </w:p>
    <w:p w:rsidR="00CB4B95" w:rsidRPr="00E1397D" w:rsidRDefault="00CB4B95" w:rsidP="00E1397D">
      <w:pPr>
        <w:jc w:val="center"/>
        <w:rPr>
          <w:b/>
          <w:bCs/>
        </w:rPr>
      </w:pPr>
      <w:r w:rsidRPr="00E1397D">
        <w:rPr>
          <w:rStyle w:val="bold"/>
          <w:b/>
          <w:bCs/>
        </w:rPr>
        <w:t>CZ.1.07/3.2.04/01.0015</w:t>
      </w:r>
    </w:p>
    <w:p w:rsidR="00CB4B95" w:rsidRDefault="00CB4B95" w:rsidP="00DB0DC5">
      <w:pPr>
        <w:pStyle w:val="Heading1"/>
      </w:pPr>
      <w:r>
        <w:t>Místo konání:</w:t>
      </w:r>
    </w:p>
    <w:p w:rsidR="00CB4B95" w:rsidRDefault="00CB4B95" w:rsidP="00DB0DC5">
      <w:r>
        <w:t>Vodní nádrž Nové Mlýny III – Strachotín</w:t>
      </w:r>
    </w:p>
    <w:p w:rsidR="00CB4B95" w:rsidRDefault="00CB4B95" w:rsidP="00DB0DC5">
      <w:r>
        <w:t>Učebna: OÚ Strachotín, Osvobození 87</w:t>
      </w:r>
    </w:p>
    <w:p w:rsidR="00CB4B95" w:rsidRDefault="00CB4B95" w:rsidP="00DB0DC5">
      <w:pPr>
        <w:pStyle w:val="Heading1"/>
      </w:pPr>
      <w:r>
        <w:t>Mapa:</w:t>
      </w:r>
    </w:p>
    <w:p w:rsidR="00CB4B95" w:rsidRDefault="00CB4B95" w:rsidP="00DB0DC5">
      <w:pPr>
        <w:pStyle w:val="Heading1"/>
        <w:rPr>
          <w:rStyle w:val="Hyperlink"/>
          <w:rFonts w:ascii="Calibri" w:hAnsi="Calibri" w:cs="Calibri"/>
          <w:b w:val="0"/>
          <w:bCs w:val="0"/>
          <w:color w:val="auto"/>
          <w:sz w:val="22"/>
          <w:szCs w:val="22"/>
          <w:u w:val="none"/>
        </w:rPr>
      </w:pPr>
      <w:hyperlink r:id="rId6" w:history="1">
        <w:r w:rsidRPr="00F9779A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http://www.mapy.cz/s/883R</w:t>
        </w:r>
      </w:hyperlink>
    </w:p>
    <w:p w:rsidR="00CB4B95" w:rsidRDefault="00CB4B95" w:rsidP="00DB0DC5">
      <w:pPr>
        <w:pStyle w:val="Heading1"/>
      </w:pPr>
      <w:r>
        <w:t>GPS:</w:t>
      </w:r>
    </w:p>
    <w:p w:rsidR="00CB4B95" w:rsidRDefault="00CB4B95" w:rsidP="00DB0DC5">
      <w:r w:rsidRPr="00210112">
        <w:t>48°54'4.506"N, 16°39'29.384"E</w:t>
      </w:r>
    </w:p>
    <w:p w:rsidR="00CB4B95" w:rsidRDefault="00CB4B95" w:rsidP="00DB0DC5">
      <w:pPr>
        <w:pStyle w:val="Heading1"/>
      </w:pPr>
      <w:r>
        <w:t>Ubytování a stravování:</w:t>
      </w:r>
    </w:p>
    <w:p w:rsidR="00CB4B95" w:rsidRDefault="00CB4B95" w:rsidP="00DB0DC5">
      <w:r>
        <w:t>Ubytování si frekventanti zajišťují a hradí sami.</w:t>
      </w:r>
    </w:p>
    <w:p w:rsidR="00CB4B95" w:rsidRDefault="00CB4B95" w:rsidP="00DB0DC5">
      <w:r>
        <w:t>Stravování – 2 x oběd ( sobota, neděle) + občerstvení v ceně kurzu.</w:t>
      </w:r>
    </w:p>
    <w:p w:rsidR="00CB4B95" w:rsidRDefault="00CB4B95" w:rsidP="006C15CC">
      <w:pPr>
        <w:pStyle w:val="Heading1"/>
      </w:pPr>
      <w:r>
        <w:t>Cena kurzu:</w:t>
      </w:r>
    </w:p>
    <w:p w:rsidR="00CB4B95" w:rsidRDefault="00CB4B95" w:rsidP="00DB0DC5">
      <w:r>
        <w:t>Cena kurzu 400,-Kč/osobu</w:t>
      </w:r>
    </w:p>
    <w:p w:rsidR="00CB4B95" w:rsidRDefault="00CB4B95" w:rsidP="00DB0DC5">
      <w:r>
        <w:t xml:space="preserve">Potvrzení o úhradě kurzu bude vystaveno v průběhu kurzu. </w:t>
      </w:r>
    </w:p>
    <w:p w:rsidR="00CB4B95" w:rsidRDefault="00CB4B95" w:rsidP="00DB0DC5">
      <w:pPr>
        <w:pStyle w:val="Heading1"/>
      </w:pPr>
      <w:r>
        <w:t>S sebou si vezměte:</w:t>
      </w:r>
    </w:p>
    <w:p w:rsidR="00CB4B95" w:rsidRDefault="00CB4B95" w:rsidP="006B4F97">
      <w:r>
        <w:t>Psací potřeby, blok.</w:t>
      </w:r>
    </w:p>
    <w:p w:rsidR="00CB4B95" w:rsidRDefault="00CB4B95" w:rsidP="006B4F97">
      <w:pPr>
        <w:jc w:val="both"/>
      </w:pPr>
      <w:r>
        <w:t>Minimálně jedno náhradní oblečení a obuv, máte-li pak „suchý oblek“ nebo neoprén, případně záchrannou vestu s bezpečnostním popruhem (hasičskou), sluneční brýle, plavky a deku.</w:t>
      </w:r>
    </w:p>
    <w:p w:rsidR="00CB4B95" w:rsidRDefault="00CB4B95" w:rsidP="00DB0DC5">
      <w:pPr>
        <w:pStyle w:val="Heading1"/>
      </w:pPr>
      <w:r>
        <w:t>Ukončení víkendové části:</w:t>
      </w:r>
    </w:p>
    <w:p w:rsidR="00CB4B95" w:rsidRDefault="00CB4B95" w:rsidP="00DB0DC5">
      <w:r>
        <w:t>Neděle 10.8.2013 mezi 12 a 13 hodinou.</w:t>
      </w:r>
    </w:p>
    <w:p w:rsidR="00CB4B95" w:rsidRDefault="00CB4B95" w:rsidP="00503569">
      <w:pPr>
        <w:pStyle w:val="Heading1"/>
        <w:rPr>
          <w:rFonts w:cs="Times New Roman"/>
        </w:rPr>
      </w:pPr>
    </w:p>
    <w:p w:rsidR="00CB4B95" w:rsidRDefault="00CB4B95" w:rsidP="00503569">
      <w:pPr>
        <w:pStyle w:val="Heading1"/>
      </w:pPr>
      <w:r>
        <w:t>Orientační harmonogram víkendové části:</w:t>
      </w:r>
    </w:p>
    <w:p w:rsidR="00CB4B95" w:rsidRPr="005015DD" w:rsidRDefault="00CB4B95" w:rsidP="005015DD">
      <w:r w:rsidRPr="005015DD">
        <w:rPr>
          <w:b/>
          <w:bCs/>
        </w:rPr>
        <w:t>Pátek</w:t>
      </w:r>
    </w:p>
    <w:p w:rsidR="00CB4B95" w:rsidRPr="005015DD" w:rsidRDefault="00CB4B95" w:rsidP="005015DD">
      <w:pPr>
        <w:rPr>
          <w:b/>
          <w:bCs/>
        </w:rPr>
      </w:pPr>
      <w:r w:rsidRPr="005015DD">
        <w:t xml:space="preserve">17:00 – 19:00  </w:t>
      </w:r>
      <w:r>
        <w:t xml:space="preserve">  Teorie na učebně: První pomoc, rizika při práci na vodě a bezpečnost</w:t>
      </w:r>
    </w:p>
    <w:p w:rsidR="00CB4B95" w:rsidRPr="00503569" w:rsidRDefault="00CB4B95" w:rsidP="00FD49F0">
      <w:pPr>
        <w:tabs>
          <w:tab w:val="left" w:pos="1418"/>
        </w:tabs>
        <w:spacing w:before="120" w:after="120"/>
        <w:rPr>
          <w:b/>
          <w:bCs/>
        </w:rPr>
      </w:pPr>
      <w:r w:rsidRPr="00503569">
        <w:rPr>
          <w:b/>
          <w:bCs/>
        </w:rPr>
        <w:t>Sobota</w:t>
      </w:r>
    </w:p>
    <w:p w:rsidR="00CB4B95" w:rsidRDefault="00CB4B95" w:rsidP="00AC2282">
      <w:pPr>
        <w:tabs>
          <w:tab w:val="left" w:pos="1418"/>
        </w:tabs>
      </w:pPr>
      <w:r>
        <w:t>08:00 – 09:00    Teorie na učebně: Věcné prostředky pro práci na vodě</w:t>
      </w:r>
    </w:p>
    <w:p w:rsidR="00CB4B95" w:rsidRDefault="00CB4B95" w:rsidP="008C4A1B">
      <w:pPr>
        <w:tabs>
          <w:tab w:val="left" w:pos="1418"/>
        </w:tabs>
      </w:pPr>
      <w:r>
        <w:t>09:00 – 12:00</w:t>
      </w:r>
      <w:r>
        <w:tab/>
        <w:t xml:space="preserve">Praktická část na stanovištích- práce v týmech- první pomoc, motorový člun,  </w:t>
      </w:r>
    </w:p>
    <w:p w:rsidR="00CB4B95" w:rsidRDefault="00CB4B95" w:rsidP="008C4A1B">
      <w:pPr>
        <w:tabs>
          <w:tab w:val="left" w:pos="1418"/>
        </w:tabs>
      </w:pPr>
      <w:r>
        <w:t xml:space="preserve">                             pádlování, záchrana z vody, věcné prostředky pro záchranu</w:t>
      </w:r>
    </w:p>
    <w:p w:rsidR="00CB4B95" w:rsidRDefault="00CB4B95" w:rsidP="00A34654">
      <w:pPr>
        <w:tabs>
          <w:tab w:val="left" w:pos="1418"/>
        </w:tabs>
      </w:pPr>
      <w:r>
        <w:t>12:00 – 13:00    Přestávka na oběd</w:t>
      </w:r>
    </w:p>
    <w:p w:rsidR="00CB4B95" w:rsidRDefault="00CB4B95" w:rsidP="00A34654">
      <w:pPr>
        <w:tabs>
          <w:tab w:val="left" w:pos="1418"/>
        </w:tabs>
      </w:pPr>
      <w:r>
        <w:tab/>
      </w:r>
    </w:p>
    <w:p w:rsidR="00CB4B95" w:rsidRDefault="00CB4B95" w:rsidP="00A34654">
      <w:pPr>
        <w:tabs>
          <w:tab w:val="left" w:pos="1418"/>
        </w:tabs>
      </w:pPr>
      <w:r>
        <w:t>13:00 –14:00    Prezentace firmy Zahas</w:t>
      </w:r>
    </w:p>
    <w:p w:rsidR="00CB4B95" w:rsidRDefault="00CB4B95" w:rsidP="00A34654">
      <w:pPr>
        <w:tabs>
          <w:tab w:val="left" w:pos="1418"/>
        </w:tabs>
      </w:pPr>
      <w:r>
        <w:t>14:00 – 17:00</w:t>
      </w:r>
      <w:r>
        <w:tab/>
        <w:t>Praktický část - práce v týmech –  záchrana osob z vody, lezecká příprava</w:t>
      </w:r>
    </w:p>
    <w:p w:rsidR="00CB4B95" w:rsidRDefault="00CB4B95" w:rsidP="00A34654">
      <w:pPr>
        <w:tabs>
          <w:tab w:val="left" w:pos="1418"/>
        </w:tabs>
      </w:pPr>
      <w:r>
        <w:t>17:00 – 18:00   Vyhodnocení dne, diskuse</w:t>
      </w:r>
    </w:p>
    <w:p w:rsidR="00CB4B95" w:rsidRDefault="00CB4B95" w:rsidP="00A34654">
      <w:pPr>
        <w:tabs>
          <w:tab w:val="left" w:pos="1418"/>
        </w:tabs>
      </w:pPr>
    </w:p>
    <w:p w:rsidR="00CB4B95" w:rsidRPr="00D438FE" w:rsidRDefault="00CB4B95" w:rsidP="00A34654">
      <w:pPr>
        <w:tabs>
          <w:tab w:val="left" w:pos="1418"/>
        </w:tabs>
        <w:rPr>
          <w:b/>
          <w:bCs/>
        </w:rPr>
      </w:pPr>
      <w:r w:rsidRPr="00D438FE">
        <w:rPr>
          <w:b/>
          <w:bCs/>
        </w:rPr>
        <w:t>Neděle</w:t>
      </w:r>
    </w:p>
    <w:p w:rsidR="00CB4B95" w:rsidRDefault="00CB4B95" w:rsidP="00A34654">
      <w:pPr>
        <w:tabs>
          <w:tab w:val="left" w:pos="1418"/>
        </w:tabs>
      </w:pPr>
      <w:r>
        <w:t>08:00 – 11:00    Teorie na učebně- práce na tekoucí vodě, práce na zamrzlých hladinách</w:t>
      </w:r>
    </w:p>
    <w:p w:rsidR="00CB4B95" w:rsidRDefault="00CB4B95" w:rsidP="00A34654">
      <w:pPr>
        <w:tabs>
          <w:tab w:val="left" w:pos="1418"/>
        </w:tabs>
      </w:pPr>
      <w:r>
        <w:t>11:00 – 12:00    Vyhodnocení a ukončení.</w:t>
      </w:r>
    </w:p>
    <w:p w:rsidR="00CB4B95" w:rsidRDefault="00CB4B95" w:rsidP="00A34654">
      <w:pPr>
        <w:tabs>
          <w:tab w:val="left" w:pos="1418"/>
        </w:tabs>
      </w:pPr>
    </w:p>
    <w:p w:rsidR="00CB4B95" w:rsidRDefault="00CB4B95" w:rsidP="00D438FE">
      <w:pPr>
        <w:rPr>
          <w:b/>
          <w:bCs/>
        </w:rPr>
      </w:pPr>
    </w:p>
    <w:p w:rsidR="00CB4B95" w:rsidRDefault="00CB4B95" w:rsidP="00D438FE">
      <w:pPr>
        <w:rPr>
          <w:b/>
          <w:bCs/>
        </w:rPr>
      </w:pPr>
    </w:p>
    <w:p w:rsidR="00CB4B95" w:rsidRDefault="00CB4B95" w:rsidP="00D438FE">
      <w:pPr>
        <w:rPr>
          <w:b/>
          <w:bCs/>
        </w:rPr>
      </w:pPr>
      <w:r>
        <w:rPr>
          <w:b/>
          <w:bCs/>
        </w:rPr>
        <w:t>Termín přihlášení do kurzu je do 5.8.2014</w:t>
      </w:r>
    </w:p>
    <w:p w:rsidR="00CB4B95" w:rsidRDefault="00CB4B95" w:rsidP="00D438FE">
      <w:pPr>
        <w:rPr>
          <w:b/>
          <w:bCs/>
        </w:rPr>
      </w:pPr>
      <w:r>
        <w:rPr>
          <w:b/>
          <w:bCs/>
        </w:rPr>
        <w:t xml:space="preserve">Na tel.603 887 517, nebo e –mailem: </w:t>
      </w:r>
      <w:hyperlink r:id="rId7" w:history="1">
        <w:r w:rsidRPr="00563A99">
          <w:rPr>
            <w:rStyle w:val="Hyperlink"/>
            <w:b/>
            <w:bCs/>
          </w:rPr>
          <w:t>SDHStrachotin@seznam.cz</w:t>
        </w:r>
      </w:hyperlink>
      <w:r>
        <w:rPr>
          <w:b/>
          <w:bCs/>
        </w:rPr>
        <w:t xml:space="preserve"> ,  skloo-jmk@email.cz </w:t>
      </w:r>
    </w:p>
    <w:p w:rsidR="00CB4B95" w:rsidRDefault="00CB4B95" w:rsidP="00D438FE">
      <w:pPr>
        <w:rPr>
          <w:b/>
          <w:bCs/>
        </w:rPr>
      </w:pPr>
    </w:p>
    <w:p w:rsidR="00CB4B95" w:rsidRDefault="00CB4B95" w:rsidP="00D438FE">
      <w:pPr>
        <w:rPr>
          <w:b/>
          <w:bCs/>
        </w:rPr>
      </w:pPr>
    </w:p>
    <w:p w:rsidR="00CB4B95" w:rsidRDefault="00CB4B95" w:rsidP="00D438FE">
      <w:pPr>
        <w:rPr>
          <w:b/>
          <w:bCs/>
        </w:rPr>
      </w:pPr>
    </w:p>
    <w:p w:rsidR="00CB4B95" w:rsidRDefault="00CB4B95" w:rsidP="00D438FE">
      <w:pPr>
        <w:rPr>
          <w:b/>
          <w:bCs/>
        </w:rPr>
      </w:pPr>
      <w:bookmarkStart w:id="0" w:name="_GoBack"/>
      <w:bookmarkEnd w:id="0"/>
    </w:p>
    <w:p w:rsidR="00CB4B95" w:rsidRPr="00D438FE" w:rsidRDefault="00CB4B95" w:rsidP="00D438FE">
      <w:pPr>
        <w:rPr>
          <w:b/>
          <w:bCs/>
        </w:rPr>
      </w:pPr>
      <w:r>
        <w:t>Zpracovali:</w:t>
      </w:r>
    </w:p>
    <w:p w:rsidR="00CB4B95" w:rsidRDefault="00CB4B95" w:rsidP="0020480B">
      <w:pPr>
        <w:tabs>
          <w:tab w:val="left" w:pos="1418"/>
        </w:tabs>
        <w:spacing w:before="360" w:after="120"/>
      </w:pPr>
      <w:r>
        <w:t xml:space="preserve">Jatel Karel, člen VZS Nové Mlýny , e-mail: </w:t>
      </w:r>
      <w:r w:rsidRPr="00D438FE">
        <w:rPr>
          <w:i/>
          <w:iCs/>
        </w:rPr>
        <w:t>soptik300@seznam.cz</w:t>
      </w:r>
    </w:p>
    <w:p w:rsidR="00CB4B95" w:rsidRDefault="00CB4B95" w:rsidP="0020480B">
      <w:pPr>
        <w:tabs>
          <w:tab w:val="left" w:pos="1418"/>
        </w:tabs>
        <w:spacing w:before="360" w:after="120"/>
      </w:pPr>
      <w:r>
        <w:t xml:space="preserve">Mgr.Adam Cink, tel. 739 218 561, </w:t>
      </w:r>
      <w:hyperlink r:id="rId8" w:history="1">
        <w:r w:rsidRPr="00563A99">
          <w:rPr>
            <w:rStyle w:val="Hyperlink"/>
          </w:rPr>
          <w:t>skloo-jmk@email.cz</w:t>
        </w:r>
      </w:hyperlink>
    </w:p>
    <w:p w:rsidR="00CB4B95" w:rsidRDefault="00CB4B95" w:rsidP="0020480B">
      <w:pPr>
        <w:tabs>
          <w:tab w:val="left" w:pos="1418"/>
        </w:tabs>
        <w:spacing w:before="360" w:after="120"/>
      </w:pPr>
      <w:r>
        <w:t xml:space="preserve">Ivan Murín, starosta SDH Strachotín, tel. ,603 887 517, </w:t>
      </w:r>
      <w:hyperlink r:id="rId9" w:history="1">
        <w:r w:rsidRPr="00563A99">
          <w:rPr>
            <w:rStyle w:val="Hyperlink"/>
          </w:rPr>
          <w:t>SDHStrachotin@seznam.cz</w:t>
        </w:r>
      </w:hyperlink>
      <w:r>
        <w:t xml:space="preserve"> ,</w:t>
      </w:r>
    </w:p>
    <w:p w:rsidR="00CB4B95" w:rsidRDefault="00CB4B95" w:rsidP="0020480B">
      <w:pPr>
        <w:tabs>
          <w:tab w:val="left" w:pos="1418"/>
        </w:tabs>
        <w:spacing w:before="360" w:after="120"/>
      </w:pPr>
      <w:r>
        <w:t xml:space="preserve"> </w:t>
      </w:r>
      <w:hyperlink r:id="rId10" w:history="1">
        <w:r w:rsidRPr="00563A99">
          <w:rPr>
            <w:rStyle w:val="Hyperlink"/>
          </w:rPr>
          <w:t>udrzba@sbd-palava.cz</w:t>
        </w:r>
      </w:hyperlink>
    </w:p>
    <w:p w:rsidR="00CB4B95" w:rsidRDefault="00CB4B95" w:rsidP="0020480B">
      <w:pPr>
        <w:tabs>
          <w:tab w:val="left" w:pos="1418"/>
        </w:tabs>
        <w:spacing w:before="360" w:after="120"/>
      </w:pPr>
      <w:r>
        <w:t>Jiří Danihel, velitel SDH Strachotín, tel.774 133 246, kofid@seznam.cz</w:t>
      </w:r>
    </w:p>
    <w:p w:rsidR="00CB4B95" w:rsidRDefault="00CB4B95" w:rsidP="0020480B">
      <w:pPr>
        <w:tabs>
          <w:tab w:val="left" w:pos="1418"/>
        </w:tabs>
        <w:spacing w:before="360" w:after="120"/>
      </w:pPr>
    </w:p>
    <w:p w:rsidR="00CB4B95" w:rsidRDefault="00CB4B95" w:rsidP="0020480B">
      <w:pPr>
        <w:tabs>
          <w:tab w:val="left" w:pos="1418"/>
        </w:tabs>
        <w:spacing w:before="360" w:after="120"/>
      </w:pPr>
    </w:p>
    <w:p w:rsidR="00CB4B95" w:rsidRDefault="00CB4B95" w:rsidP="0020480B">
      <w:pPr>
        <w:tabs>
          <w:tab w:val="left" w:pos="1418"/>
        </w:tabs>
        <w:spacing w:before="360" w:after="120"/>
      </w:pPr>
    </w:p>
    <w:p w:rsidR="00CB4B95" w:rsidRDefault="00CB4B95" w:rsidP="00A34654">
      <w:pPr>
        <w:tabs>
          <w:tab w:val="left" w:pos="1418"/>
        </w:tabs>
      </w:pPr>
    </w:p>
    <w:sectPr w:rsidR="00CB4B95" w:rsidSect="0044408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B95" w:rsidRDefault="00CB4B95" w:rsidP="004B0CF9">
      <w:r>
        <w:separator/>
      </w:r>
    </w:p>
  </w:endnote>
  <w:endnote w:type="continuationSeparator" w:id="1">
    <w:p w:rsidR="00CB4B95" w:rsidRDefault="00CB4B95" w:rsidP="004B0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95" w:rsidRDefault="00CB4B95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CB4B95" w:rsidRDefault="00CB4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B95" w:rsidRDefault="00CB4B95" w:rsidP="004B0CF9">
      <w:r>
        <w:separator/>
      </w:r>
    </w:p>
  </w:footnote>
  <w:footnote w:type="continuationSeparator" w:id="1">
    <w:p w:rsidR="00CB4B95" w:rsidRDefault="00CB4B95" w:rsidP="004B0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95" w:rsidRDefault="00CB4B95">
    <w:pPr>
      <w:pStyle w:val="Header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445.5pt;height:110.25pt;visibility:visible" filled="t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0DC5"/>
    <w:rsid w:val="00025315"/>
    <w:rsid w:val="0005008B"/>
    <w:rsid w:val="00061BCC"/>
    <w:rsid w:val="00080909"/>
    <w:rsid w:val="00177D8B"/>
    <w:rsid w:val="001A0C5E"/>
    <w:rsid w:val="001D75E1"/>
    <w:rsid w:val="001E73CC"/>
    <w:rsid w:val="001F017A"/>
    <w:rsid w:val="001F3E32"/>
    <w:rsid w:val="0020480B"/>
    <w:rsid w:val="00210112"/>
    <w:rsid w:val="0022043A"/>
    <w:rsid w:val="0024630E"/>
    <w:rsid w:val="00255D0C"/>
    <w:rsid w:val="00294EE5"/>
    <w:rsid w:val="002C6D45"/>
    <w:rsid w:val="002E4972"/>
    <w:rsid w:val="003111E5"/>
    <w:rsid w:val="00351154"/>
    <w:rsid w:val="0037731D"/>
    <w:rsid w:val="003815D6"/>
    <w:rsid w:val="003B72EB"/>
    <w:rsid w:val="003C6AFE"/>
    <w:rsid w:val="0041225B"/>
    <w:rsid w:val="0043663C"/>
    <w:rsid w:val="00437540"/>
    <w:rsid w:val="0044408F"/>
    <w:rsid w:val="00445057"/>
    <w:rsid w:val="00454B87"/>
    <w:rsid w:val="004654E8"/>
    <w:rsid w:val="00484D37"/>
    <w:rsid w:val="00495B63"/>
    <w:rsid w:val="004B0CF9"/>
    <w:rsid w:val="004C6C78"/>
    <w:rsid w:val="005015DD"/>
    <w:rsid w:val="00503569"/>
    <w:rsid w:val="00503A8A"/>
    <w:rsid w:val="00537348"/>
    <w:rsid w:val="00541227"/>
    <w:rsid w:val="00554D5A"/>
    <w:rsid w:val="00563A99"/>
    <w:rsid w:val="00573084"/>
    <w:rsid w:val="005908DB"/>
    <w:rsid w:val="00594B25"/>
    <w:rsid w:val="005A68C6"/>
    <w:rsid w:val="005C26F6"/>
    <w:rsid w:val="005D4294"/>
    <w:rsid w:val="005D4C37"/>
    <w:rsid w:val="00646117"/>
    <w:rsid w:val="006664D8"/>
    <w:rsid w:val="006B4F97"/>
    <w:rsid w:val="006C15CC"/>
    <w:rsid w:val="006F2AD2"/>
    <w:rsid w:val="006F562B"/>
    <w:rsid w:val="0073384A"/>
    <w:rsid w:val="00762AA1"/>
    <w:rsid w:val="0077449D"/>
    <w:rsid w:val="007E6F1E"/>
    <w:rsid w:val="00813478"/>
    <w:rsid w:val="00823BEE"/>
    <w:rsid w:val="00824B45"/>
    <w:rsid w:val="008C4A1B"/>
    <w:rsid w:val="008C7732"/>
    <w:rsid w:val="008E3ED3"/>
    <w:rsid w:val="008F38CB"/>
    <w:rsid w:val="00907B2D"/>
    <w:rsid w:val="00941B8A"/>
    <w:rsid w:val="009510C8"/>
    <w:rsid w:val="00954536"/>
    <w:rsid w:val="00957B21"/>
    <w:rsid w:val="00973F8E"/>
    <w:rsid w:val="00986085"/>
    <w:rsid w:val="009B7BE0"/>
    <w:rsid w:val="00A34654"/>
    <w:rsid w:val="00A62AD9"/>
    <w:rsid w:val="00A77AA4"/>
    <w:rsid w:val="00A91CEB"/>
    <w:rsid w:val="00AA7789"/>
    <w:rsid w:val="00AC2282"/>
    <w:rsid w:val="00AE1979"/>
    <w:rsid w:val="00AF0379"/>
    <w:rsid w:val="00B00F45"/>
    <w:rsid w:val="00B310C2"/>
    <w:rsid w:val="00BC4720"/>
    <w:rsid w:val="00BF78A2"/>
    <w:rsid w:val="00C0315F"/>
    <w:rsid w:val="00CB4B95"/>
    <w:rsid w:val="00D438FE"/>
    <w:rsid w:val="00D44C8A"/>
    <w:rsid w:val="00DB0DC5"/>
    <w:rsid w:val="00DC5CE6"/>
    <w:rsid w:val="00DE4D5E"/>
    <w:rsid w:val="00E047D1"/>
    <w:rsid w:val="00E1397D"/>
    <w:rsid w:val="00E30EEE"/>
    <w:rsid w:val="00E47065"/>
    <w:rsid w:val="00E50213"/>
    <w:rsid w:val="00E866A5"/>
    <w:rsid w:val="00F26F2F"/>
    <w:rsid w:val="00F45DAA"/>
    <w:rsid w:val="00F56736"/>
    <w:rsid w:val="00F749C4"/>
    <w:rsid w:val="00F9779A"/>
    <w:rsid w:val="00FA2B5D"/>
    <w:rsid w:val="00FB775B"/>
    <w:rsid w:val="00FD0AF2"/>
    <w:rsid w:val="00FD49F0"/>
    <w:rsid w:val="00FF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DC5"/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0DC5"/>
    <w:pPr>
      <w:keepNext/>
      <w:keepLines/>
      <w:spacing w:before="240" w:after="120"/>
      <w:outlineLvl w:val="0"/>
    </w:pPr>
    <w:rPr>
      <w:rFonts w:ascii="Cambria" w:eastAsia="Times New Roman" w:hAnsi="Cambria" w:cs="Cambria"/>
      <w:b/>
      <w:bCs/>
      <w:sz w:val="28"/>
      <w:szCs w:val="28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0DC5"/>
    <w:rPr>
      <w:rFonts w:ascii="Cambria" w:hAnsi="Cambria" w:cs="Cambri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DB0DC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DB0DC5"/>
    <w:pPr>
      <w:pBdr>
        <w:bottom w:val="dashed" w:sz="4" w:space="4" w:color="auto"/>
      </w:pBdr>
      <w:spacing w:after="300" w:line="360" w:lineRule="auto"/>
      <w:jc w:val="center"/>
    </w:pPr>
    <w:rPr>
      <w:rFonts w:ascii="Cambria" w:eastAsia="Times New Roman" w:hAnsi="Cambria" w:cs="Cambria"/>
      <w:spacing w:val="5"/>
      <w:kern w:val="28"/>
      <w:sz w:val="44"/>
      <w:szCs w:val="44"/>
      <w:lang w:eastAsia="cs-CZ"/>
    </w:rPr>
  </w:style>
  <w:style w:type="character" w:customStyle="1" w:styleId="TitleChar">
    <w:name w:val="Title Char"/>
    <w:basedOn w:val="DefaultParagraphFont"/>
    <w:link w:val="Title"/>
    <w:uiPriority w:val="99"/>
    <w:locked/>
    <w:rsid w:val="00DB0DC5"/>
    <w:rPr>
      <w:rFonts w:ascii="Cambria" w:hAnsi="Cambria" w:cs="Cambria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4B0CF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B0CF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4B0C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B0CF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B0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0CF9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uiPriority w:val="99"/>
    <w:semiHidden/>
    <w:rsid w:val="00D44C8A"/>
    <w:rPr>
      <w:color w:val="800080"/>
      <w:u w:val="single"/>
    </w:rPr>
  </w:style>
  <w:style w:type="paragraph" w:customStyle="1" w:styleId="Default">
    <w:name w:val="Default"/>
    <w:uiPriority w:val="99"/>
    <w:rsid w:val="00823B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bold">
    <w:name w:val="bold"/>
    <w:basedOn w:val="DefaultParagraphFont"/>
    <w:uiPriority w:val="99"/>
    <w:rsid w:val="00E13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loo-jmk@email.c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DHStrachotin@seznam.cz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py.cz/s/883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udrzba@sbd-palava.cz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DHStrachotin@seznam.c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332</Words>
  <Characters>1965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Podrobnější informace ke kurzu</dc:title>
  <dc:subject/>
  <dc:creator>DELL_NVM</dc:creator>
  <cp:keywords/>
  <dc:description/>
  <cp:lastModifiedBy>oem</cp:lastModifiedBy>
  <cp:revision>2</cp:revision>
  <cp:lastPrinted>2011-09-16T09:27:00Z</cp:lastPrinted>
  <dcterms:created xsi:type="dcterms:W3CDTF">2014-07-30T07:26:00Z</dcterms:created>
  <dcterms:modified xsi:type="dcterms:W3CDTF">2014-07-30T07:26:00Z</dcterms:modified>
</cp:coreProperties>
</file>